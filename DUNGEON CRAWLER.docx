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1B" w:rsidRDefault="0058371B">
      <w:pPr>
        <w:jc w:val="both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PRIMERA PARTE!</w:t>
      </w:r>
    </w:p>
    <w:p w:rsidR="0058371B" w:rsidRDefault="0058371B">
      <w:pPr>
        <w:jc w:val="both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DUNGEON CRAWLER</w:t>
      </w:r>
    </w:p>
    <w:p w:rsidR="0058371B" w:rsidRDefault="0058371B">
      <w:pPr>
        <w:jc w:val="both"/>
        <w:rPr>
          <w:sz w:val="28"/>
          <w:szCs w:val="28"/>
        </w:rPr>
      </w:pPr>
      <w:r>
        <w:rPr>
          <w:sz w:val="28"/>
          <w:szCs w:val="28"/>
        </w:rPr>
        <w:t>Vamos a crear un programa donde tenemos que escoger un Heroe. Este héroe tiene una serie de características como son el ID-HERO, NOMBRE, FUErza, AGIlidad, NIVEL y PuntosVida. Estos héroes están en un fichero de texto donde se almacenan. Debemos empezar a crear un programa donde nos permita escoger un héroe y poder modificar sus características. Una vez escojamos el héroe y modifiquemos sus características el programa deberá poder mostrar esas características del héroe seleccionado. El menú debe contener las opciones 1- Seleccionar Héroe 2-Modificar Heroe 3-A la batalla!. Determina una acción para salir del menú. De momento el a la batalla llamara un display simple.</w:t>
      </w:r>
      <w:bookmarkStart w:id="0" w:name="_GoBack"/>
      <w:bookmarkEnd w:id="0"/>
    </w:p>
    <w:p w:rsidR="0058371B" w:rsidRDefault="00583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Una vez terminado este punto debemos crear otro fichero de texto llamado DUNGEON.TXT. En este archivo tenemos distintos monstruos a los que nos tenemos que enfrentar. Los monstruos tienen los mismos atributos que el personaje pero no los mismos valores. Ahora podemos añadir a la Batalla una rutina que muestre los atributos y valores el héroe y los atributos y los valores del monstruo.</w:t>
      </w:r>
    </w:p>
    <w:p w:rsidR="0058371B" w:rsidRDefault="0058371B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NOTA, Opcional: Se valorara ASCII Art</w:t>
      </w:r>
    </w:p>
    <w:sectPr w:rsidR="0058371B" w:rsidSect="0058371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71B" w:rsidRDefault="005837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58371B" w:rsidRDefault="005837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71B" w:rsidRDefault="005837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58371B" w:rsidRDefault="005837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1B" w:rsidRDefault="0058371B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t>PROEYCTO FINAL</w:t>
    </w:r>
    <w:r>
      <w:tab/>
      <w:t>INDIVIDUAL O PAREJAS</w:t>
    </w:r>
    <w:r>
      <w:tab/>
      <w:t>DungeonCrawler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71B"/>
    <w:rsid w:val="0058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val="es-ES"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162</Words>
  <Characters>928</Characters>
  <Application>Microsoft Office Outlook</Application>
  <DocSecurity>0</DocSecurity>
  <Lines>0</Lines>
  <Paragraphs>0</Paragraphs>
  <ScaleCrop>false</ScaleCrop>
  <Company>Diputació de Tarragona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Malganis</dc:creator>
  <cp:keywords/>
  <dc:description/>
  <cp:lastModifiedBy>User</cp:lastModifiedBy>
  <cp:revision>5</cp:revision>
  <dcterms:created xsi:type="dcterms:W3CDTF">2018-01-31T20:42:00Z</dcterms:created>
  <dcterms:modified xsi:type="dcterms:W3CDTF">2018-02-01T09:04:00Z</dcterms:modified>
</cp:coreProperties>
</file>